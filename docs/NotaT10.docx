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371F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66C5B02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5EC1ECA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6E65F4A9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5867E9F5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58751DE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535C80C6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1EC4FE94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066734A8" w14:textId="77777777" w:rsidR="00E4693A" w:rsidRDefault="00E4693A" w:rsidP="00E4693A">
      <w:pPr>
        <w:tabs>
          <w:tab w:val="left" w:pos="2940"/>
        </w:tabs>
        <w:jc w:val="right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Amsterdam, </w:t>
      </w:r>
      <w:r>
        <w:rPr>
          <w:rFonts w:ascii="Helvetica Neue" w:hAnsi="Helvetica Neue"/>
          <w:sz w:val="28"/>
          <w:szCs w:val="28"/>
        </w:rPr>
        <w:fldChar w:fldCharType="begin"/>
      </w:r>
      <w:r>
        <w:rPr>
          <w:rFonts w:ascii="Helvetica Neue" w:hAnsi="Helvetica Neue"/>
          <w:sz w:val="28"/>
          <w:szCs w:val="28"/>
        </w:rPr>
        <w:instrText xml:space="preserve"> CREATEDATE \@ "d MMMM yyyy" \* MERGEFORMAT </w:instrText>
      </w:r>
      <w:r>
        <w:rPr>
          <w:rFonts w:ascii="Helvetica Neue" w:hAnsi="Helvetica Neue"/>
          <w:sz w:val="28"/>
          <w:szCs w:val="28"/>
        </w:rPr>
        <w:fldChar w:fldCharType="separate"/>
      </w:r>
      <w:r w:rsidR="004119E6">
        <w:rPr>
          <w:rFonts w:ascii="Helvetica Neue" w:hAnsi="Helvetica Neue"/>
          <w:noProof/>
          <w:sz w:val="28"/>
          <w:szCs w:val="28"/>
        </w:rPr>
        <w:t>5 juli 2025</w:t>
      </w:r>
      <w:r>
        <w:rPr>
          <w:rFonts w:ascii="Helvetica Neue" w:hAnsi="Helvetica Neue"/>
          <w:sz w:val="28"/>
          <w:szCs w:val="28"/>
        </w:rPr>
        <w:fldChar w:fldCharType="end"/>
      </w:r>
    </w:p>
    <w:p w14:paraId="405BD00C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1D492CFC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A32D6E8" w14:textId="045259A9" w:rsidR="004119E6" w:rsidRPr="004119E6" w:rsidRDefault="004119E6" w:rsidP="004119E6">
      <w:pPr>
        <w:pStyle w:val="p1"/>
        <w:rPr>
          <w:sz w:val="28"/>
          <w:szCs w:val="28"/>
        </w:rPr>
      </w:pPr>
      <w:r>
        <w:rPr>
          <w:sz w:val="28"/>
          <w:szCs w:val="28"/>
        </w:rPr>
        <w:t>Naam</w:t>
      </w:r>
    </w:p>
    <w:p w14:paraId="7B6B415E" w14:textId="0AAC0567" w:rsidR="004119E6" w:rsidRPr="004119E6" w:rsidRDefault="004119E6" w:rsidP="004119E6">
      <w:pPr>
        <w:pStyle w:val="p2"/>
        <w:rPr>
          <w:color w:val="000000" w:themeColor="text1"/>
          <w:sz w:val="28"/>
          <w:szCs w:val="28"/>
        </w:rPr>
      </w:pPr>
      <w:proofErr w:type="gramStart"/>
      <w:r w:rsidRPr="004119E6">
        <w:rPr>
          <w:color w:val="000000" w:themeColor="text1"/>
          <w:sz w:val="28"/>
          <w:szCs w:val="28"/>
        </w:rPr>
        <w:t>email</w:t>
      </w:r>
      <w:proofErr w:type="gramEnd"/>
    </w:p>
    <w:p w14:paraId="5452CA60" w14:textId="77777777" w:rsidR="004119E6" w:rsidRDefault="004119E6" w:rsidP="004119E6">
      <w:pPr>
        <w:pStyle w:val="p2"/>
        <w:rPr>
          <w:sz w:val="28"/>
          <w:szCs w:val="28"/>
        </w:rPr>
      </w:pPr>
    </w:p>
    <w:p w14:paraId="0ED6DAA2" w14:textId="77777777" w:rsidR="004119E6" w:rsidRDefault="004119E6" w:rsidP="004119E6">
      <w:pPr>
        <w:pStyle w:val="p2"/>
        <w:rPr>
          <w:sz w:val="28"/>
          <w:szCs w:val="28"/>
        </w:rPr>
      </w:pPr>
    </w:p>
    <w:p w14:paraId="7DAF9185" w14:textId="77777777" w:rsidR="004119E6" w:rsidRPr="004119E6" w:rsidRDefault="004119E6" w:rsidP="004119E6">
      <w:pPr>
        <w:pStyle w:val="p2"/>
        <w:rPr>
          <w:sz w:val="28"/>
          <w:szCs w:val="28"/>
        </w:rPr>
      </w:pPr>
    </w:p>
    <w:p w14:paraId="5CB7B11A" w14:textId="2E0BDDAC" w:rsidR="004119E6" w:rsidRPr="004119E6" w:rsidRDefault="004119E6" w:rsidP="004119E6">
      <w:pPr>
        <w:pStyle w:val="p1"/>
        <w:tabs>
          <w:tab w:val="decimal" w:pos="8789"/>
        </w:tabs>
        <w:rPr>
          <w:sz w:val="28"/>
          <w:szCs w:val="28"/>
        </w:rPr>
      </w:pPr>
      <w:r w:rsidRPr="004119E6">
        <w:rPr>
          <w:sz w:val="28"/>
          <w:szCs w:val="28"/>
        </w:rPr>
        <w:t>Conferentie bijdrage</w:t>
      </w:r>
      <w:r>
        <w:rPr>
          <w:sz w:val="28"/>
          <w:szCs w:val="28"/>
        </w:rPr>
        <w:tab/>
      </w:r>
      <w:r w:rsidRPr="004119E6">
        <w:rPr>
          <w:sz w:val="28"/>
          <w:szCs w:val="28"/>
        </w:rPr>
        <w:t>€ 50,00</w:t>
      </w:r>
    </w:p>
    <w:p w14:paraId="0E121953" w14:textId="77777777" w:rsidR="004119E6" w:rsidRPr="004119E6" w:rsidRDefault="004119E6" w:rsidP="004119E6">
      <w:pPr>
        <w:pStyle w:val="p1"/>
        <w:rPr>
          <w:sz w:val="28"/>
          <w:szCs w:val="28"/>
        </w:rPr>
      </w:pPr>
      <w:proofErr w:type="spellStart"/>
      <w:r w:rsidRPr="004119E6">
        <w:rPr>
          <w:sz w:val="28"/>
          <w:szCs w:val="28"/>
        </w:rPr>
        <w:t>TurtleStitch</w:t>
      </w:r>
      <w:proofErr w:type="spellEnd"/>
      <w:r w:rsidRPr="004119E6">
        <w:rPr>
          <w:sz w:val="28"/>
          <w:szCs w:val="28"/>
        </w:rPr>
        <w:t xml:space="preserve"> 10 </w:t>
      </w:r>
      <w:proofErr w:type="spellStart"/>
      <w:r w:rsidRPr="004119E6">
        <w:rPr>
          <w:sz w:val="28"/>
          <w:szCs w:val="28"/>
        </w:rPr>
        <w:t>Fest</w:t>
      </w:r>
      <w:proofErr w:type="spellEnd"/>
    </w:p>
    <w:p w14:paraId="676247B0" w14:textId="77777777" w:rsidR="004119E6" w:rsidRPr="004119E6" w:rsidRDefault="004119E6" w:rsidP="004119E6">
      <w:pPr>
        <w:pStyle w:val="p1"/>
        <w:rPr>
          <w:sz w:val="28"/>
          <w:szCs w:val="28"/>
        </w:rPr>
      </w:pPr>
      <w:proofErr w:type="spellStart"/>
      <w:r w:rsidRPr="004119E6">
        <w:rPr>
          <w:sz w:val="28"/>
          <w:szCs w:val="28"/>
        </w:rPr>
        <w:t>LocHal</w:t>
      </w:r>
      <w:proofErr w:type="spellEnd"/>
      <w:r w:rsidRPr="004119E6">
        <w:rPr>
          <w:sz w:val="28"/>
          <w:szCs w:val="28"/>
        </w:rPr>
        <w:t xml:space="preserve"> Tilburg</w:t>
      </w:r>
    </w:p>
    <w:p w14:paraId="4065102A" w14:textId="77777777" w:rsidR="004119E6" w:rsidRDefault="004119E6" w:rsidP="004119E6">
      <w:pPr>
        <w:pStyle w:val="p1"/>
        <w:rPr>
          <w:sz w:val="28"/>
          <w:szCs w:val="28"/>
        </w:rPr>
      </w:pPr>
      <w:r w:rsidRPr="004119E6">
        <w:rPr>
          <w:sz w:val="28"/>
          <w:szCs w:val="28"/>
        </w:rPr>
        <w:t>18-20 juli 2025</w:t>
      </w:r>
    </w:p>
    <w:p w14:paraId="36CB7980" w14:textId="77777777" w:rsidR="004119E6" w:rsidRDefault="004119E6" w:rsidP="004119E6">
      <w:pPr>
        <w:pStyle w:val="p1"/>
        <w:rPr>
          <w:sz w:val="28"/>
          <w:szCs w:val="28"/>
        </w:rPr>
      </w:pPr>
    </w:p>
    <w:p w14:paraId="380A320F" w14:textId="77777777" w:rsidR="004119E6" w:rsidRPr="004119E6" w:rsidRDefault="004119E6" w:rsidP="004119E6">
      <w:pPr>
        <w:pStyle w:val="p1"/>
        <w:rPr>
          <w:sz w:val="28"/>
          <w:szCs w:val="28"/>
        </w:rPr>
      </w:pPr>
    </w:p>
    <w:p w14:paraId="002A0450" w14:textId="77777777" w:rsidR="004119E6" w:rsidRDefault="004119E6" w:rsidP="004119E6">
      <w:pPr>
        <w:pStyle w:val="p1"/>
        <w:rPr>
          <w:sz w:val="28"/>
          <w:szCs w:val="28"/>
        </w:rPr>
      </w:pPr>
      <w:r w:rsidRPr="004119E6">
        <w:rPr>
          <w:sz w:val="28"/>
          <w:szCs w:val="28"/>
        </w:rPr>
        <w:t>Vriendelijk verzoek bijdrage binnen twee weken over te maken naar:</w:t>
      </w:r>
    </w:p>
    <w:p w14:paraId="024C3E86" w14:textId="77777777" w:rsidR="004119E6" w:rsidRPr="004119E6" w:rsidRDefault="004119E6" w:rsidP="004119E6">
      <w:pPr>
        <w:pStyle w:val="p1"/>
        <w:rPr>
          <w:sz w:val="28"/>
          <w:szCs w:val="28"/>
        </w:rPr>
      </w:pPr>
    </w:p>
    <w:p w14:paraId="66F41780" w14:textId="77777777" w:rsidR="004119E6" w:rsidRPr="004119E6" w:rsidRDefault="004119E6" w:rsidP="004119E6">
      <w:pPr>
        <w:pStyle w:val="p1"/>
        <w:rPr>
          <w:sz w:val="28"/>
          <w:szCs w:val="28"/>
        </w:rPr>
      </w:pPr>
      <w:r w:rsidRPr="004119E6">
        <w:rPr>
          <w:sz w:val="28"/>
          <w:szCs w:val="28"/>
        </w:rPr>
        <w:t xml:space="preserve">Stichting </w:t>
      </w:r>
      <w:proofErr w:type="spellStart"/>
      <w:r w:rsidRPr="004119E6">
        <w:rPr>
          <w:sz w:val="28"/>
          <w:szCs w:val="28"/>
        </w:rPr>
        <w:t>Scratchweb</w:t>
      </w:r>
      <w:proofErr w:type="spellEnd"/>
    </w:p>
    <w:p w14:paraId="3D366A4F" w14:textId="77777777" w:rsidR="004119E6" w:rsidRPr="004119E6" w:rsidRDefault="004119E6" w:rsidP="004119E6">
      <w:pPr>
        <w:pStyle w:val="p1"/>
        <w:rPr>
          <w:sz w:val="28"/>
          <w:szCs w:val="28"/>
        </w:rPr>
      </w:pPr>
      <w:r w:rsidRPr="004119E6">
        <w:rPr>
          <w:sz w:val="28"/>
          <w:szCs w:val="28"/>
        </w:rPr>
        <w:t>NL 04 TRIO 0198 5447 07</w:t>
      </w:r>
    </w:p>
    <w:p w14:paraId="1B4F841C" w14:textId="77777777" w:rsidR="00E4693A" w:rsidRP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sectPr w:rsidR="00E4693A" w:rsidRPr="00E4693A" w:rsidSect="00F37C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08C52" w14:textId="77777777" w:rsidR="00465116" w:rsidRDefault="00465116" w:rsidP="00E4693A">
      <w:r>
        <w:separator/>
      </w:r>
    </w:p>
  </w:endnote>
  <w:endnote w:type="continuationSeparator" w:id="0">
    <w:p w14:paraId="53838DEB" w14:textId="77777777" w:rsidR="00465116" w:rsidRDefault="00465116" w:rsidP="00E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DA0C2" w14:textId="77777777" w:rsidR="00E4693A" w:rsidRDefault="00E4693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BED9C" w14:textId="77777777" w:rsidR="00E4693A" w:rsidRDefault="00E4693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5C657" w14:textId="77777777" w:rsidR="00E4693A" w:rsidRDefault="00E4693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25AC0" w14:textId="77777777" w:rsidR="00465116" w:rsidRDefault="00465116" w:rsidP="00E4693A">
      <w:r>
        <w:separator/>
      </w:r>
    </w:p>
  </w:footnote>
  <w:footnote w:type="continuationSeparator" w:id="0">
    <w:p w14:paraId="72FCEEF0" w14:textId="77777777" w:rsidR="00465116" w:rsidRDefault="00465116" w:rsidP="00E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9B29B" w14:textId="77777777" w:rsidR="00E4693A" w:rsidRDefault="00465116">
    <w:pPr>
      <w:pStyle w:val="Koptekst"/>
    </w:pPr>
    <w:r>
      <w:rPr>
        <w:noProof/>
      </w:rPr>
      <w:pict w14:anchorId="5F09E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8" o:spid="_x0000_s1027" type="#_x0000_t75" alt="" style="position:absolute;margin-left:0;margin-top:0;width:602pt;height:84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F5EF1" w14:textId="77777777" w:rsidR="00E4693A" w:rsidRDefault="00465116">
    <w:pPr>
      <w:pStyle w:val="Koptekst"/>
    </w:pPr>
    <w:r>
      <w:rPr>
        <w:noProof/>
      </w:rPr>
      <w:pict w14:anchorId="32983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9" o:spid="_x0000_s1026" type="#_x0000_t75" alt="" style="position:absolute;margin-left:0;margin-top:0;width:602pt;height:84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D36A8" w14:textId="77777777" w:rsidR="00E4693A" w:rsidRDefault="00465116">
    <w:pPr>
      <w:pStyle w:val="Koptekst"/>
    </w:pPr>
    <w:r>
      <w:rPr>
        <w:noProof/>
      </w:rPr>
      <w:pict w14:anchorId="287FB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7" o:spid="_x0000_s1025" type="#_x0000_t75" alt="" style="position:absolute;margin-left:0;margin-top:0;width:602pt;height:84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E6"/>
    <w:rsid w:val="00013EF0"/>
    <w:rsid w:val="0025722C"/>
    <w:rsid w:val="00396D7E"/>
    <w:rsid w:val="004119E6"/>
    <w:rsid w:val="00465116"/>
    <w:rsid w:val="006177D6"/>
    <w:rsid w:val="00AB0CB9"/>
    <w:rsid w:val="00AB7F14"/>
    <w:rsid w:val="00B10641"/>
    <w:rsid w:val="00D74259"/>
    <w:rsid w:val="00E4693A"/>
    <w:rsid w:val="00F37C3D"/>
    <w:rsid w:val="00F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6E1E"/>
  <w15:chartTrackingRefBased/>
  <w15:docId w15:val="{4091ECE5-9F0A-F34B-84CE-1E31432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6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6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6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6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69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69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69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69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69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69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6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6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6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69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69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69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9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693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4693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693A"/>
  </w:style>
  <w:style w:type="paragraph" w:styleId="Voettekst">
    <w:name w:val="footer"/>
    <w:basedOn w:val="Standaard"/>
    <w:link w:val="VoettekstChar"/>
    <w:uiPriority w:val="99"/>
    <w:unhideWhenUsed/>
    <w:rsid w:val="00E4693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693A"/>
  </w:style>
  <w:style w:type="paragraph" w:customStyle="1" w:styleId="p1">
    <w:name w:val="p1"/>
    <w:basedOn w:val="Standaard"/>
    <w:rsid w:val="004119E6"/>
    <w:rPr>
      <w:rFonts w:ascii="Helvetica" w:eastAsia="Times New Roman" w:hAnsi="Helvetica" w:cs="Times New Roman"/>
      <w:color w:val="000000"/>
      <w:sz w:val="21"/>
      <w:szCs w:val="21"/>
      <w:lang w:eastAsia="nl-NL"/>
    </w:rPr>
  </w:style>
  <w:style w:type="paragraph" w:customStyle="1" w:styleId="p2">
    <w:name w:val="p2"/>
    <w:basedOn w:val="Standaard"/>
    <w:rsid w:val="004119E6"/>
    <w:rPr>
      <w:rFonts w:ascii="Helvetica" w:eastAsia="Times New Roman" w:hAnsi="Helvetica" w:cs="Times New Roman"/>
      <w:color w:val="0000FF"/>
      <w:sz w:val="21"/>
      <w:szCs w:val="21"/>
      <w:lang w:eastAsia="nl-NL"/>
    </w:rPr>
  </w:style>
  <w:style w:type="character" w:styleId="Hyperlink">
    <w:name w:val="Hyperlink"/>
    <w:basedOn w:val="Standaardalinea-lettertype"/>
    <w:uiPriority w:val="99"/>
    <w:unhideWhenUsed/>
    <w:rsid w:val="004119E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19E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19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kvanmontfort/Library/Group%20Containers/UBF8T346G9.Office/User%20Content.localized/Templates.localized/Scratchweb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Scratchweb.dotx</Template>
  <TotalTime>6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Joek van Montfort</cp:lastModifiedBy>
  <cp:revision>1</cp:revision>
  <cp:lastPrinted>2025-06-19T10:24:00Z</cp:lastPrinted>
  <dcterms:created xsi:type="dcterms:W3CDTF">2025-07-05T15:33:00Z</dcterms:created>
  <dcterms:modified xsi:type="dcterms:W3CDTF">2025-07-05T19:48:00Z</dcterms:modified>
</cp:coreProperties>
</file>